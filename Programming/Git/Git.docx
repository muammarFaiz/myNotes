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9643E4" w:rsidRDefault="000F0983" w:rsidP="009643E4">
      <w:pPr>
        <w:pStyle w:val="Title"/>
      </w:pPr>
      <w:r>
        <w:t>Git</w:t>
      </w:r>
    </w:p>
    <w:p w:rsidR="009643E4" w:rsidRDefault="009643E4" w:rsidP="009643E4">
      <w:pPr>
        <w:pStyle w:val="ListParagraph"/>
        <w:numPr>
          <w:ilvl w:val="0"/>
          <w:numId w:val="14"/>
        </w:numPr>
      </w:pPr>
      <w:r>
        <w:t>Definition</w:t>
      </w:r>
    </w:p>
    <w:p w:rsidR="009643E4" w:rsidRDefault="009643E4" w:rsidP="009643E4">
      <w:pPr>
        <w:pStyle w:val="ListParagraph"/>
      </w:pPr>
      <w:r w:rsidRPr="009643E4">
        <w:t>Git is a free and open source distributed version control system designed to handle everything from small to very large projects with speed and efficiency.</w:t>
      </w:r>
    </w:p>
    <w:p w:rsidR="009643E4" w:rsidRDefault="009643E4" w:rsidP="009643E4">
      <w:pPr>
        <w:pStyle w:val="ListParagraph"/>
        <w:numPr>
          <w:ilvl w:val="0"/>
          <w:numId w:val="14"/>
        </w:numPr>
      </w:pPr>
      <w:r>
        <w:t>Installation</w:t>
      </w:r>
    </w:p>
    <w:p w:rsidR="009643E4" w:rsidRDefault="009643E4" w:rsidP="009643E4">
      <w:pPr>
        <w:pStyle w:val="ListParagraph"/>
      </w:pPr>
      <w:r>
        <w:t>Install it from the official website.</w:t>
      </w:r>
    </w:p>
    <w:p w:rsidR="000C194A" w:rsidRDefault="000C194A" w:rsidP="000C194A">
      <w:pPr>
        <w:pStyle w:val="ListParagraph"/>
        <w:numPr>
          <w:ilvl w:val="0"/>
          <w:numId w:val="14"/>
        </w:numPr>
      </w:pPr>
      <w:r>
        <w:t xml:space="preserve">Git </w:t>
      </w:r>
      <w:r w:rsidR="001D32C3">
        <w:t xml:space="preserve">important </w:t>
      </w:r>
      <w:r>
        <w:t>jargon:</w:t>
      </w:r>
    </w:p>
    <w:p w:rsidR="000C194A" w:rsidRDefault="000C194A" w:rsidP="000C194A">
      <w:pPr>
        <w:pStyle w:val="ListParagraph"/>
        <w:numPr>
          <w:ilvl w:val="1"/>
          <w:numId w:val="14"/>
        </w:numPr>
      </w:pPr>
      <w:r>
        <w:t>Repository</w:t>
      </w:r>
    </w:p>
    <w:p w:rsidR="000C194A" w:rsidRDefault="000C194A" w:rsidP="000C194A">
      <w:pPr>
        <w:pStyle w:val="ListParagraph"/>
        <w:ind w:left="1440"/>
      </w:pPr>
      <w:r>
        <w:t xml:space="preserve">A directory that </w:t>
      </w:r>
      <w:r w:rsidR="001D32C3">
        <w:t>git turn into</w:t>
      </w:r>
      <w:r>
        <w:t xml:space="preserve"> “vault/current working table”, it contain multiple branches</w:t>
      </w:r>
      <w:r w:rsidR="00ED4F55">
        <w:t>.</w:t>
      </w:r>
    </w:p>
    <w:p w:rsidR="001D32C3" w:rsidRDefault="001D32C3" w:rsidP="001D32C3">
      <w:pPr>
        <w:pStyle w:val="ListParagraph"/>
        <w:numPr>
          <w:ilvl w:val="1"/>
          <w:numId w:val="14"/>
        </w:numPr>
      </w:pPr>
      <w:r>
        <w:t>Branch</w:t>
      </w:r>
    </w:p>
    <w:p w:rsidR="001D32C3" w:rsidRDefault="001D32C3" w:rsidP="001D32C3">
      <w:pPr>
        <w:pStyle w:val="ListParagraph"/>
        <w:ind w:left="1440"/>
      </w:pPr>
      <w:r>
        <w:t xml:space="preserve">A git repository can have more than one branch, but the initial branch is the default branch which usualy named “master”, a branch is one version of the working directory and each branch can have its own version (contain different files/version of the files) this </w:t>
      </w:r>
      <w:r w:rsidR="00ED4F55">
        <w:t>could be the main funtion of a version control system, it save you some memory space and hassle.</w:t>
      </w:r>
    </w:p>
    <w:p w:rsidR="00ED4F55" w:rsidRDefault="00ED4F55" w:rsidP="00ED4F55">
      <w:pPr>
        <w:pStyle w:val="ListParagraph"/>
        <w:numPr>
          <w:ilvl w:val="1"/>
          <w:numId w:val="14"/>
        </w:numPr>
      </w:pPr>
      <w:r>
        <w:t>Pull/clone</w:t>
      </w:r>
    </w:p>
    <w:p w:rsidR="00ED4F55" w:rsidRDefault="00ED4F55" w:rsidP="00ED4F55">
      <w:pPr>
        <w:pStyle w:val="ListParagraph"/>
        <w:ind w:left="1440"/>
      </w:pPr>
      <w:r>
        <w:t>Is taking the version of a branch inside a repository from the cloud including its history as your own, it require a link that is provided to public if the repository is public or an SSH.</w:t>
      </w:r>
    </w:p>
    <w:p w:rsidR="00ED4F55" w:rsidRDefault="00ED4F55" w:rsidP="00ED4F55">
      <w:pPr>
        <w:pStyle w:val="ListParagraph"/>
        <w:numPr>
          <w:ilvl w:val="1"/>
          <w:numId w:val="14"/>
        </w:numPr>
      </w:pPr>
      <w:r>
        <w:t>Push</w:t>
      </w:r>
    </w:p>
    <w:p w:rsidR="00ED4F55" w:rsidRDefault="00ED4F55" w:rsidP="00ED4F55">
      <w:pPr>
        <w:pStyle w:val="ListParagraph"/>
        <w:ind w:left="1440"/>
      </w:pPr>
      <w:r>
        <w:t>Is the opposite of pull, it update the version of the branch in the cloud to be the same as your local branch.</w:t>
      </w:r>
    </w:p>
    <w:p w:rsidR="00ED4F55" w:rsidRDefault="00ED4F55" w:rsidP="00ED4F55">
      <w:pPr>
        <w:pStyle w:val="ListParagraph"/>
        <w:numPr>
          <w:ilvl w:val="1"/>
          <w:numId w:val="14"/>
        </w:numPr>
      </w:pPr>
      <w:r>
        <w:t>Merge</w:t>
      </w:r>
    </w:p>
    <w:p w:rsidR="00ED4F55" w:rsidRDefault="00ED4F55" w:rsidP="00ED4F55">
      <w:pPr>
        <w:pStyle w:val="ListParagraph"/>
        <w:ind w:left="1440"/>
      </w:pPr>
      <w:r>
        <w:t>Combining two branch that have the same origin, merge can be successful if there is no conflict.</w:t>
      </w:r>
    </w:p>
    <w:p w:rsidR="00ED4F55" w:rsidRDefault="00ED4F55" w:rsidP="00ED4F55">
      <w:pPr>
        <w:pStyle w:val="ListParagraph"/>
        <w:numPr>
          <w:ilvl w:val="1"/>
          <w:numId w:val="14"/>
        </w:numPr>
      </w:pPr>
      <w:r>
        <w:t>Conflict</w:t>
      </w:r>
    </w:p>
    <w:p w:rsidR="00ED4F55" w:rsidRDefault="00ED4F55" w:rsidP="00ED4F55">
      <w:pPr>
        <w:pStyle w:val="ListParagraph"/>
        <w:ind w:left="1440"/>
      </w:pPr>
      <w:r>
        <w:t xml:space="preserve">Is a failure of merging because both branches have different origin or have different code in the same </w:t>
      </w:r>
      <w:proofErr w:type="gramStart"/>
      <w:r>
        <w:t>line.</w:t>
      </w:r>
      <w:bookmarkStart w:id="0" w:name="_GoBack"/>
      <w:bookmarkEnd w:id="0"/>
      <w:proofErr w:type="gramEnd"/>
    </w:p>
    <w:p w:rsidR="009643E4" w:rsidRDefault="009643E4" w:rsidP="009643E4">
      <w:pPr>
        <w:pStyle w:val="ListParagraph"/>
        <w:numPr>
          <w:ilvl w:val="0"/>
          <w:numId w:val="14"/>
        </w:numPr>
      </w:pPr>
      <w:r>
        <w:t>Usage</w:t>
      </w:r>
    </w:p>
    <w:p w:rsidR="009643E4" w:rsidRDefault="009643E4" w:rsidP="009643E4">
      <w:pPr>
        <w:pStyle w:val="ListParagraph"/>
      </w:pPr>
      <w:r>
        <w:t>Git is accessible on a command line like CMD or PowerShell.</w:t>
      </w:r>
    </w:p>
    <w:p w:rsidR="009643E4" w:rsidRDefault="009643E4" w:rsidP="009643E4">
      <w:pPr>
        <w:pStyle w:val="ListParagraph"/>
      </w:pPr>
      <w:r>
        <w:t>Important Git commands:</w:t>
      </w:r>
    </w:p>
    <w:p w:rsidR="009643E4" w:rsidRDefault="000C194A" w:rsidP="000C194A">
      <w:pPr>
        <w:pStyle w:val="ListParagraph"/>
        <w:numPr>
          <w:ilvl w:val="1"/>
          <w:numId w:val="14"/>
        </w:numPr>
      </w:pPr>
      <w:r>
        <w:t>Git init</w:t>
      </w:r>
    </w:p>
    <w:p w:rsidR="000C194A" w:rsidRDefault="000C194A" w:rsidP="000C194A">
      <w:pPr>
        <w:pStyle w:val="ListParagraph"/>
        <w:ind w:left="1440"/>
      </w:pPr>
      <w:r>
        <w:t>Initial git repository in the current working directory</w:t>
      </w:r>
    </w:p>
    <w:p w:rsidR="000C194A" w:rsidRDefault="000C194A" w:rsidP="000C194A">
      <w:pPr>
        <w:pStyle w:val="ListParagraph"/>
        <w:numPr>
          <w:ilvl w:val="1"/>
          <w:numId w:val="14"/>
        </w:numPr>
      </w:pPr>
      <w:r>
        <w:t>Git branch</w:t>
      </w:r>
    </w:p>
    <w:p w:rsidR="000C194A" w:rsidRPr="009643E4" w:rsidRDefault="000C194A" w:rsidP="000C194A">
      <w:pPr>
        <w:pStyle w:val="ListParagraph"/>
        <w:ind w:left="1440"/>
      </w:pPr>
      <w:r>
        <w:t>Print out list of branches in the current repository</w:t>
      </w:r>
    </w:p>
    <w:sectPr w:rsidR="000C194A" w:rsidRPr="009643E4" w:rsidSect="00AC2E30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D2C"/>
    <w:multiLevelType w:val="multilevel"/>
    <w:tmpl w:val="D7902EAE"/>
    <w:lvl w:ilvl="0">
      <w:start w:val="1"/>
      <w:numFmt w:val="none"/>
      <w:lvlText w:val="1.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17C644C3"/>
    <w:multiLevelType w:val="hybridMultilevel"/>
    <w:tmpl w:val="D01C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2720"/>
    <w:multiLevelType w:val="multilevel"/>
    <w:tmpl w:val="D7902EAE"/>
    <w:lvl w:ilvl="0">
      <w:start w:val="1"/>
      <w:numFmt w:val="none"/>
      <w:lvlText w:val="1.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>
    <w:nsid w:val="1D4D37C2"/>
    <w:multiLevelType w:val="hybridMultilevel"/>
    <w:tmpl w:val="3790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7AB4"/>
    <w:multiLevelType w:val="hybridMultilevel"/>
    <w:tmpl w:val="4C082B56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>
      <w:start w:val="1"/>
      <w:numFmt w:val="lowerLetter"/>
      <w:lvlText w:val="%2."/>
      <w:lvlJc w:val="left"/>
      <w:pPr>
        <w:ind w:left="1014" w:hanging="360"/>
      </w:pPr>
    </w:lvl>
    <w:lvl w:ilvl="2" w:tplc="0409001B">
      <w:start w:val="1"/>
      <w:numFmt w:val="lowerRoman"/>
      <w:lvlText w:val="%3."/>
      <w:lvlJc w:val="right"/>
      <w:pPr>
        <w:ind w:left="1734" w:hanging="180"/>
      </w:pPr>
    </w:lvl>
    <w:lvl w:ilvl="3" w:tplc="0409000F">
      <w:start w:val="1"/>
      <w:numFmt w:val="decimal"/>
      <w:lvlText w:val="%4."/>
      <w:lvlJc w:val="left"/>
      <w:pPr>
        <w:ind w:left="2454" w:hanging="360"/>
      </w:pPr>
    </w:lvl>
    <w:lvl w:ilvl="4" w:tplc="04090019">
      <w:start w:val="1"/>
      <w:numFmt w:val="lowerLetter"/>
      <w:lvlText w:val="%5."/>
      <w:lvlJc w:val="left"/>
      <w:pPr>
        <w:ind w:left="3174" w:hanging="360"/>
      </w:pPr>
    </w:lvl>
    <w:lvl w:ilvl="5" w:tplc="0409001B">
      <w:start w:val="1"/>
      <w:numFmt w:val="lowerRoman"/>
      <w:lvlText w:val="%6."/>
      <w:lvlJc w:val="right"/>
      <w:pPr>
        <w:ind w:left="3894" w:hanging="180"/>
      </w:pPr>
    </w:lvl>
    <w:lvl w:ilvl="6" w:tplc="0409000F">
      <w:start w:val="1"/>
      <w:numFmt w:val="decimal"/>
      <w:lvlText w:val="%7."/>
      <w:lvlJc w:val="left"/>
      <w:pPr>
        <w:ind w:left="4614" w:hanging="360"/>
      </w:pPr>
    </w:lvl>
    <w:lvl w:ilvl="7" w:tplc="04090019">
      <w:start w:val="1"/>
      <w:numFmt w:val="lowerLetter"/>
      <w:lvlText w:val="%8."/>
      <w:lvlJc w:val="left"/>
      <w:pPr>
        <w:ind w:left="5334" w:hanging="360"/>
      </w:pPr>
    </w:lvl>
    <w:lvl w:ilvl="8" w:tplc="0409001B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38141B64"/>
    <w:multiLevelType w:val="multilevel"/>
    <w:tmpl w:val="0409001D"/>
    <w:numStyleLink w:val="FaizList"/>
  </w:abstractNum>
  <w:abstractNum w:abstractNumId="6">
    <w:nsid w:val="42C3754B"/>
    <w:multiLevelType w:val="hybridMultilevel"/>
    <w:tmpl w:val="3E98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A3B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8EB2BF6"/>
    <w:multiLevelType w:val="multilevel"/>
    <w:tmpl w:val="0409001D"/>
    <w:styleLink w:val="Faiz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2695F09"/>
    <w:multiLevelType w:val="multilevel"/>
    <w:tmpl w:val="73560B2A"/>
    <w:lvl w:ilvl="0">
      <w:start w:val="1"/>
      <w:numFmt w:val="none"/>
      <w:lvlText w:val="K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F906A4B"/>
    <w:multiLevelType w:val="multilevel"/>
    <w:tmpl w:val="73560B2A"/>
    <w:lvl w:ilvl="0">
      <w:start w:val="1"/>
      <w:numFmt w:val="none"/>
      <w:lvlText w:val="K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07705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A504A05"/>
    <w:multiLevelType w:val="hybridMultilevel"/>
    <w:tmpl w:val="4894B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E4C91"/>
    <w:multiLevelType w:val="multilevel"/>
    <w:tmpl w:val="D7902EAE"/>
    <w:lvl w:ilvl="0">
      <w:start w:val="1"/>
      <w:numFmt w:val="none"/>
      <w:lvlText w:val="1.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E4"/>
    <w:rsid w:val="000C194A"/>
    <w:rsid w:val="000F0983"/>
    <w:rsid w:val="001D32C3"/>
    <w:rsid w:val="001E7B3F"/>
    <w:rsid w:val="00503C23"/>
    <w:rsid w:val="0052063E"/>
    <w:rsid w:val="005F6D95"/>
    <w:rsid w:val="009301F8"/>
    <w:rsid w:val="009643E4"/>
    <w:rsid w:val="00970F2A"/>
    <w:rsid w:val="009C2B9C"/>
    <w:rsid w:val="00AC2E30"/>
    <w:rsid w:val="00B43BF7"/>
    <w:rsid w:val="00D3542F"/>
    <w:rsid w:val="00E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C9B78-2BF9-40BB-BAB7-994F93D7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4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42F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E30"/>
    <w:pPr>
      <w:ind w:left="720"/>
      <w:contextualSpacing/>
    </w:pPr>
  </w:style>
  <w:style w:type="numbering" w:customStyle="1" w:styleId="FaizList">
    <w:name w:val="FaizList"/>
    <w:uiPriority w:val="99"/>
    <w:rsid w:val="000F098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GitPersonalDoc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A0999-45A7-4029-9D19-554F7D71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GitPersonalDocTemplate.dotx</Template>
  <TotalTime>67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2022-01-11T05:46:00Z</dcterms:created>
  <dcterms:modified xsi:type="dcterms:W3CDTF">2022-01-11T06:53:00Z</dcterms:modified>
</cp:coreProperties>
</file>